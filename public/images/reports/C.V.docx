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14:paraId="2CA30713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3489E33" wp14:editId="1A093FD4">
                <wp:simplePos x="0" y="0"/>
                <wp:positionH relativeFrom="page">
                  <wp:align>right</wp:align>
                </wp:positionH>
                <wp:positionV relativeFrom="paragraph">
                  <wp:posOffset>-455295</wp:posOffset>
                </wp:positionV>
                <wp:extent cx="7772400" cy="117729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77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D0C81" id="Rectangle 1" o:spid="_x0000_s1026" alt="&quot;&quot;" style="position:absolute;margin-left:560.8pt;margin-top:-35.85pt;width:612pt;height:927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05532A0A" w14:textId="63E95C02" w:rsidR="003421F4" w:rsidRDefault="006315E7" w:rsidP="00A4699F">
      <w:pPr>
        <w:pStyle w:val="Title"/>
      </w:pPr>
      <w:r>
        <w:t>Abdulla smai</w:t>
      </w:r>
    </w:p>
    <w:p w14:paraId="628075B5" w14:textId="77777777" w:rsidR="003A4954" w:rsidRDefault="00000000" w:rsidP="008753EA">
      <w:pPr>
        <w:pStyle w:val="Subtitle"/>
      </w:pPr>
      <w:sdt>
        <w:sdtPr>
          <w:id w:val="1501854292"/>
          <w:placeholder>
            <w:docPart w:val="77A36F5DCD4142298E44121E22E93A05"/>
          </w:placeholder>
          <w:temporary/>
          <w:showingPlcHdr/>
          <w15:appearance w15:val="hidden"/>
        </w:sdtPr>
        <w:sdtContent>
          <w:r w:rsidR="00D56FFC">
            <w:t>web developer</w:t>
          </w:r>
        </w:sdtContent>
      </w:sdt>
    </w:p>
    <w:p w14:paraId="753083CE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810"/>
        <w:gridCol w:w="6830"/>
      </w:tblGrid>
      <w:tr w:rsidR="007B1EF3" w14:paraId="0EA3E6D9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613D7AFB" w14:textId="44826B66" w:rsidR="007B1EF3" w:rsidRPr="00D8768B" w:rsidRDefault="006315E7" w:rsidP="00C76870">
            <w:pPr>
              <w:pStyle w:val="Heading1"/>
              <w:jc w:val="center"/>
            </w:pPr>
            <w:r>
              <w:t>01099023286</w:t>
            </w:r>
            <w:r w:rsidR="00D56FFC">
              <w:t xml:space="preserve"> </w:t>
            </w:r>
            <w:r w:rsidR="007B1EF3">
              <w:t xml:space="preserve">| </w:t>
            </w:r>
            <w:r>
              <w:t>Cairo</w:t>
            </w:r>
            <w:r w:rsidR="00D56FFC">
              <w:t xml:space="preserve"> </w:t>
            </w:r>
            <w:r w:rsidR="007B1EF3">
              <w:t xml:space="preserve">| </w:t>
            </w:r>
            <w:r>
              <w:t>alattariabdulla@gmail.com</w:t>
            </w:r>
            <w:r w:rsidR="00C76870">
              <w:t xml:space="preserve"> </w:t>
            </w:r>
            <w:r w:rsidR="007B1EF3">
              <w:t xml:space="preserve">| </w:t>
            </w:r>
            <w:r w:rsidRPr="006315E7">
              <w:t>github.com/AbdullaSami</w:t>
            </w:r>
            <w:r w:rsidR="00C76870">
              <w:t xml:space="preserve"> </w:t>
            </w:r>
          </w:p>
        </w:tc>
      </w:tr>
      <w:tr w:rsidR="007B1EF3" w14:paraId="7BBBAB74" w14:textId="77777777" w:rsidTr="00D96F72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40DBC961" w14:textId="77777777" w:rsidR="007B1EF3" w:rsidRPr="00C03D91" w:rsidRDefault="007B1EF3" w:rsidP="00C567C3"/>
        </w:tc>
        <w:tc>
          <w:tcPr>
            <w:tcW w:w="810" w:type="dxa"/>
            <w:tcBorders>
              <w:top w:val="single" w:sz="4" w:space="0" w:color="313E32" w:themeColor="accent4" w:themeTint="E6"/>
            </w:tcBorders>
          </w:tcPr>
          <w:p w14:paraId="4AC97112" w14:textId="77777777" w:rsidR="007B1EF3" w:rsidRPr="00C03D91" w:rsidRDefault="007B1EF3" w:rsidP="00C567C3"/>
        </w:tc>
        <w:tc>
          <w:tcPr>
            <w:tcW w:w="6830" w:type="dxa"/>
            <w:tcBorders>
              <w:top w:val="single" w:sz="4" w:space="0" w:color="313E32" w:themeColor="accent4" w:themeTint="E6"/>
            </w:tcBorders>
          </w:tcPr>
          <w:p w14:paraId="2D03896B" w14:textId="77777777" w:rsidR="007B1EF3" w:rsidRPr="00C03D91" w:rsidRDefault="007B1EF3" w:rsidP="00C567C3"/>
        </w:tc>
      </w:tr>
      <w:tr w:rsidR="007B1EF3" w14:paraId="522C84BC" w14:textId="77777777" w:rsidTr="00D96F72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9AD7C52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D22481D996824ED08F95543899B7195E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810" w:type="dxa"/>
          </w:tcPr>
          <w:p w14:paraId="3F87474E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830" w:type="dxa"/>
          </w:tcPr>
          <w:p w14:paraId="43C75C4B" w14:textId="50EC8539" w:rsidR="00C567C3" w:rsidRDefault="006315E7" w:rsidP="006315E7">
            <w:r w:rsidRPr="006315E7">
              <w:t>Entry-level full-stack web developer skilled in Laravel and Vue.js, passionate about creating immersive digital experiences. Eager to collaborate with innovative teams on cutting-edge projects. Ready to contribute and grow in a dynamic environment.</w:t>
            </w:r>
          </w:p>
        </w:tc>
      </w:tr>
      <w:tr w:rsidR="007B1EF3" w14:paraId="2EFBAFEE" w14:textId="77777777" w:rsidTr="00D96F72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0ECF1D2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BE3C89388D2045DCB0816AEED69AAB3E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810" w:type="dxa"/>
          </w:tcPr>
          <w:p w14:paraId="6D05D0BD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830" w:type="dxa"/>
          </w:tcPr>
          <w:p w14:paraId="1612C887" w14:textId="6F615311" w:rsidR="006315E7" w:rsidRPr="006315E7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Programming Languages:</w:t>
            </w:r>
            <w:r w:rsidRPr="006315E7">
              <w:t xml:space="preserve"> PHP, JavaScript</w:t>
            </w:r>
          </w:p>
          <w:p w14:paraId="69A39DB6" w14:textId="77777777" w:rsidR="006315E7" w:rsidRPr="006315E7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Frameworks/Libraries:</w:t>
            </w:r>
            <w:r w:rsidRPr="006315E7">
              <w:t xml:space="preserve"> Laravel, Vue.js, Bootstrap</w:t>
            </w:r>
          </w:p>
          <w:p w14:paraId="44E63193" w14:textId="77777777" w:rsidR="006315E7" w:rsidRPr="006315E7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Front-end Technologies:</w:t>
            </w:r>
            <w:r w:rsidRPr="006315E7">
              <w:t xml:space="preserve"> HTML5, CSS3, SASS/SCSS, jQuery</w:t>
            </w:r>
          </w:p>
          <w:p w14:paraId="4E08A1CE" w14:textId="77777777" w:rsidR="006315E7" w:rsidRPr="006315E7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Back-end Technologies:</w:t>
            </w:r>
            <w:r w:rsidRPr="006315E7">
              <w:t xml:space="preserve"> MySQL, RESTful APIs</w:t>
            </w:r>
          </w:p>
          <w:p w14:paraId="3C3427AA" w14:textId="77777777" w:rsidR="006315E7" w:rsidRPr="006315E7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Version Control:</w:t>
            </w:r>
            <w:r w:rsidRPr="006315E7">
              <w:t xml:space="preserve"> Git, GitHub</w:t>
            </w:r>
          </w:p>
          <w:p w14:paraId="37E277B4" w14:textId="77777777" w:rsidR="006315E7" w:rsidRPr="006315E7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Development Tools:</w:t>
            </w:r>
            <w:r w:rsidRPr="006315E7">
              <w:t xml:space="preserve"> Visual Studio Code, PhpStorm</w:t>
            </w:r>
          </w:p>
          <w:p w14:paraId="06171128" w14:textId="77777777" w:rsidR="006315E7" w:rsidRPr="006315E7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Responsive Web Design</w:t>
            </w:r>
          </w:p>
          <w:p w14:paraId="3DF9DA10" w14:textId="77777777" w:rsidR="006315E7" w:rsidRPr="006315E7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Problem Solving</w:t>
            </w:r>
          </w:p>
          <w:p w14:paraId="352F69EF" w14:textId="77777777" w:rsidR="006315E7" w:rsidRPr="006315E7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Attention to Detail</w:t>
            </w:r>
          </w:p>
          <w:p w14:paraId="76FFD2A8" w14:textId="77777777" w:rsidR="006315E7" w:rsidRPr="00D96F72" w:rsidRDefault="006315E7" w:rsidP="006315E7">
            <w:pPr>
              <w:numPr>
                <w:ilvl w:val="0"/>
                <w:numId w:val="18"/>
              </w:numPr>
            </w:pPr>
            <w:r w:rsidRPr="006315E7">
              <w:rPr>
                <w:b/>
                <w:bCs/>
              </w:rPr>
              <w:t>Team Collaboration</w:t>
            </w:r>
          </w:p>
          <w:p w14:paraId="5789D2C1" w14:textId="77777777" w:rsidR="00D96F72" w:rsidRPr="006315E7" w:rsidRDefault="00D96F72" w:rsidP="00D96F72">
            <w:pPr>
              <w:ind w:left="720"/>
            </w:pPr>
          </w:p>
          <w:p w14:paraId="1325DF7E" w14:textId="4FA1059E" w:rsidR="007B1EF3" w:rsidRDefault="007B1EF3" w:rsidP="00C76870"/>
        </w:tc>
      </w:tr>
      <w:tr w:rsidR="007B1EF3" w14:paraId="2581632E" w14:textId="77777777" w:rsidTr="00D96F72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898F80F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69DA34104A2D4180A7F0C0FCEE7D3228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810" w:type="dxa"/>
          </w:tcPr>
          <w:p w14:paraId="6F710C92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830" w:type="dxa"/>
          </w:tcPr>
          <w:p w14:paraId="5EFC34EC" w14:textId="2561307F" w:rsidR="007B1EF3" w:rsidRDefault="00D96F72" w:rsidP="001A1BCF">
            <w:pPr>
              <w:pStyle w:val="Heading3"/>
            </w:pPr>
            <w:r>
              <w:t>e.p.c</w:t>
            </w:r>
          </w:p>
          <w:p w14:paraId="0C87338E" w14:textId="061A3826" w:rsidR="00576304" w:rsidRPr="00576304" w:rsidRDefault="00D96F72" w:rsidP="00576304">
            <w:pPr>
              <w:pStyle w:val="Heading2"/>
            </w:pPr>
            <w:r w:rsidRPr="00D96F72">
              <w:t>Front-end Freelance  web developer</w:t>
            </w:r>
            <w:r w:rsidR="00C76870">
              <w:t xml:space="preserve"> </w:t>
            </w:r>
            <w:r w:rsidR="00576304">
              <w:t xml:space="preserve">| </w:t>
            </w:r>
            <w:r>
              <w:t>Sep 2022</w:t>
            </w:r>
          </w:p>
          <w:p w14:paraId="47992129" w14:textId="77777777" w:rsidR="00D96F72" w:rsidRPr="00D96F72" w:rsidRDefault="00D96F72" w:rsidP="00D96F72">
            <w:pPr>
              <w:pStyle w:val="ListBullet"/>
            </w:pPr>
            <w:r w:rsidRPr="00D96F72">
              <w:t>Developed a Vue.js application consisting of multiple pages tailored to the company's business needs.</w:t>
            </w:r>
          </w:p>
          <w:p w14:paraId="34F6174E" w14:textId="4CE00CB4" w:rsidR="007B1EF3" w:rsidRPr="004C4EF1" w:rsidRDefault="00D96F72" w:rsidP="00D96F72">
            <w:pPr>
              <w:pStyle w:val="ListBullet"/>
            </w:pPr>
            <w:r w:rsidRPr="00D96F72">
              <w:t>Designed and implemented a user-friendly interface to showcase products and services effectively.</w:t>
            </w:r>
          </w:p>
          <w:p w14:paraId="5FE8DE5B" w14:textId="77777777" w:rsidR="007B1EF3" w:rsidRDefault="007B1EF3" w:rsidP="00C567C3"/>
          <w:p w14:paraId="03A72CCB" w14:textId="0D50EBC6" w:rsidR="007B1EF3" w:rsidRDefault="00D96F72" w:rsidP="00D96F72">
            <w:pPr>
              <w:pStyle w:val="Heading3"/>
            </w:pPr>
            <w:r w:rsidRPr="00D96F72">
              <w:rPr>
                <w:bCs/>
              </w:rPr>
              <w:t>Silver Screen</w:t>
            </w:r>
          </w:p>
          <w:p w14:paraId="3F6E1228" w14:textId="22CF7A0F" w:rsidR="00576304" w:rsidRPr="00576304" w:rsidRDefault="00000000" w:rsidP="00576304">
            <w:pPr>
              <w:pStyle w:val="Heading2"/>
            </w:pPr>
            <w:sdt>
              <w:sdtPr>
                <w:id w:val="-2007045276"/>
                <w:placeholder>
                  <w:docPart w:val="3E8652BBA9264494A1C956045C87755F"/>
                </w:placeholder>
                <w:temporary/>
                <w:showingPlcHdr/>
                <w15:appearance w15:val="hidden"/>
              </w:sdtPr>
              <w:sdtContent>
                <w:r w:rsidR="00C76870">
                  <w:t>Full-stack web developer</w:t>
                </w:r>
              </w:sdtContent>
            </w:sdt>
            <w:r w:rsidR="00C76870">
              <w:t xml:space="preserve"> </w:t>
            </w:r>
            <w:r w:rsidR="00576304">
              <w:t xml:space="preserve">| </w:t>
            </w:r>
            <w:r w:rsidR="00D96F72">
              <w:t>Jul 2023</w:t>
            </w:r>
          </w:p>
          <w:p w14:paraId="7CBB5B06" w14:textId="77777777" w:rsidR="007B1EF3" w:rsidRPr="00E30EB3" w:rsidRDefault="00000000" w:rsidP="00D96F72">
            <w:pPr>
              <w:pStyle w:val="ListBullet"/>
            </w:pPr>
            <w:sdt>
              <w:sdtPr>
                <w:id w:val="345755769"/>
                <w:placeholder>
                  <w:docPart w:val="D60508B3659A4D0E889628BCA30ACC01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Built and maintained scalable and secure web applications</w:t>
                </w:r>
                <w:r w:rsidR="0028078C">
                  <w:t>.</w:t>
                </w:r>
              </w:sdtContent>
            </w:sdt>
          </w:p>
          <w:p w14:paraId="70A88069" w14:textId="77777777" w:rsidR="007B1EF3" w:rsidRDefault="00000000" w:rsidP="00D96F72">
            <w:pPr>
              <w:pStyle w:val="ListBullet"/>
            </w:pPr>
            <w:sdt>
              <w:sdtPr>
                <w:id w:val="-1819876110"/>
                <w:placeholder>
                  <w:docPart w:val="7D7A595C1C6642118024F2FF77B7E776"/>
                </w:placeholder>
                <w:temporary/>
                <w:showingPlcHdr/>
                <w15:appearance w15:val="hidden"/>
              </w:sdtPr>
              <w:sdtContent>
                <w:r w:rsidR="00C76870" w:rsidRPr="00E30EB3">
                  <w:t>Designed and implemented custom CMS solutions to meet clients' unique requirements, resulting in increased efficiency and user engagement</w:t>
                </w:r>
                <w:r w:rsidR="0028078C">
                  <w:t>.</w:t>
                </w:r>
              </w:sdtContent>
            </w:sdt>
          </w:p>
          <w:p w14:paraId="137182C7" w14:textId="77777777" w:rsidR="00D96F72" w:rsidRDefault="00D96F72" w:rsidP="00D96F72">
            <w:pPr>
              <w:pStyle w:val="ListBullet"/>
              <w:numPr>
                <w:ilvl w:val="0"/>
                <w:numId w:val="0"/>
              </w:numPr>
              <w:ind w:left="648"/>
            </w:pPr>
          </w:p>
          <w:p w14:paraId="50B1B3F7" w14:textId="77777777" w:rsidR="00D96F72" w:rsidRDefault="00D96F72" w:rsidP="00D96F72">
            <w:pPr>
              <w:pStyle w:val="Heading2"/>
              <w:rPr>
                <w:bCs/>
                <w:caps/>
                <w:color w:val="313E32" w:themeColor="accent4" w:themeTint="E6"/>
                <w:spacing w:val="10"/>
                <w:szCs w:val="24"/>
              </w:rPr>
            </w:pPr>
            <w:r w:rsidRPr="00D96F72">
              <w:rPr>
                <w:bCs/>
                <w:caps/>
                <w:color w:val="313E32" w:themeColor="accent4" w:themeTint="E6"/>
                <w:spacing w:val="10"/>
                <w:szCs w:val="24"/>
              </w:rPr>
              <w:t>Dental Care</w:t>
            </w:r>
          </w:p>
          <w:p w14:paraId="639FB54A" w14:textId="00FABDA4" w:rsidR="00D96F72" w:rsidRPr="00D96F72" w:rsidRDefault="00000000" w:rsidP="00D96F72">
            <w:pPr>
              <w:pStyle w:val="Heading2"/>
            </w:pPr>
            <w:sdt>
              <w:sdtPr>
                <w:id w:val="1163893638"/>
                <w:placeholder>
                  <w:docPart w:val="134DE01580A24B7CA6C7B84DE2EB3AB2"/>
                </w:placeholder>
                <w:temporary/>
                <w:showingPlcHdr/>
                <w15:appearance w15:val="hidden"/>
              </w:sdtPr>
              <w:sdtContent>
                <w:r w:rsidR="00D96F72">
                  <w:t>Full-stack web developer</w:t>
                </w:r>
              </w:sdtContent>
            </w:sdt>
            <w:r w:rsidR="00D96F72">
              <w:t xml:space="preserve"> | Dec 2023</w:t>
            </w:r>
          </w:p>
          <w:p w14:paraId="3068BB98" w14:textId="77777777" w:rsidR="00D96F72" w:rsidRPr="00D96F72" w:rsidRDefault="00D96F72" w:rsidP="00D96F72">
            <w:pPr>
              <w:pStyle w:val="Heading2"/>
              <w:numPr>
                <w:ilvl w:val="0"/>
                <w:numId w:val="20"/>
              </w:numPr>
              <w:rPr>
                <w:b w:val="0"/>
                <w:bCs/>
              </w:rPr>
            </w:pPr>
            <w:r w:rsidRPr="00D96F72">
              <w:rPr>
                <w:b w:val="0"/>
                <w:bCs/>
              </w:rPr>
              <w:t>Designed and developed a website for a dental care center with a user-friendly dashboard for content management.</w:t>
            </w:r>
          </w:p>
          <w:p w14:paraId="3CF17C34" w14:textId="77777777" w:rsidR="00D96F72" w:rsidRPr="00D96F72" w:rsidRDefault="00D96F72" w:rsidP="00D96F72">
            <w:pPr>
              <w:pStyle w:val="Heading2"/>
              <w:numPr>
                <w:ilvl w:val="0"/>
                <w:numId w:val="20"/>
              </w:numPr>
              <w:rPr>
                <w:b w:val="0"/>
                <w:bCs/>
              </w:rPr>
            </w:pPr>
            <w:r w:rsidRPr="00D96F72">
              <w:rPr>
                <w:b w:val="0"/>
                <w:bCs/>
              </w:rPr>
              <w:t>Ensured responsiveness and accessibility across various devices for optimal user experience.</w:t>
            </w:r>
          </w:p>
          <w:p w14:paraId="3A9FF4DC" w14:textId="0CE7B943" w:rsidR="00D96F72" w:rsidRDefault="00D96F72" w:rsidP="00D96F72">
            <w:pPr>
              <w:pStyle w:val="ListBullet"/>
              <w:numPr>
                <w:ilvl w:val="0"/>
                <w:numId w:val="0"/>
              </w:numPr>
              <w:ind w:left="288"/>
            </w:pPr>
          </w:p>
        </w:tc>
      </w:tr>
      <w:tr w:rsidR="007B1EF3" w14:paraId="5EA7222F" w14:textId="77777777" w:rsidTr="00D96F72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FC6AB95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D3CC3B2EDA5E4E129209DE0031D49501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810" w:type="dxa"/>
          </w:tcPr>
          <w:p w14:paraId="33B16519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830" w:type="dxa"/>
          </w:tcPr>
          <w:p w14:paraId="37802E33" w14:textId="5A9689AD" w:rsidR="00BF4E60" w:rsidRDefault="00D53A09" w:rsidP="00BF4E60">
            <w:pPr>
              <w:pStyle w:val="Heading3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October 6 University</w:t>
            </w:r>
          </w:p>
          <w:p w14:paraId="4B792442" w14:textId="019CC32D" w:rsidR="007B1EF3" w:rsidRPr="001A2DAF" w:rsidRDefault="00D53A09" w:rsidP="00E30EB3">
            <w:pPr>
              <w:pStyle w:val="Heading2"/>
            </w:pPr>
            <w:r>
              <w:t>EGYPT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sdt>
              <w:sdtPr>
                <w:id w:val="-2028782065"/>
                <w:placeholder>
                  <w:docPart w:val="074E3F42759B456DAC5331011764F9C8"/>
                </w:placeholder>
                <w:temporary/>
                <w:showingPlcHdr/>
                <w15:appearance w15:val="hidden"/>
              </w:sdtPr>
              <w:sdtContent>
                <w:r w:rsidR="00C76870">
                  <w:t>BS in Computer Science</w:t>
                </w:r>
              </w:sdtContent>
            </w:sdt>
          </w:p>
          <w:p w14:paraId="0170C7A1" w14:textId="343DEF31" w:rsidR="007B1EF3" w:rsidRDefault="00D53A09" w:rsidP="00C76870">
            <w:r w:rsidRPr="00D53A09">
              <w:t>Earned a 2.5 GPA and completed relevant coursework in web development, database management, and software engineering.</w:t>
            </w:r>
          </w:p>
        </w:tc>
      </w:tr>
      <w:tr w:rsidR="007B1EF3" w14:paraId="2BB36D7D" w14:textId="77777777" w:rsidTr="00D96F72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CD755D8" w14:textId="77777777" w:rsidR="007B1EF3" w:rsidRDefault="00000000" w:rsidP="001A1BCF">
            <w:pPr>
              <w:pStyle w:val="Heading2"/>
            </w:pPr>
            <w:sdt>
              <w:sdtPr>
                <w:id w:val="-1756664044"/>
                <w:placeholder>
                  <w:docPart w:val="43A2411AA8994C2C8B267E9CC8DA3681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Communication</w:t>
                </w:r>
              </w:sdtContent>
            </w:sdt>
          </w:p>
        </w:tc>
        <w:tc>
          <w:tcPr>
            <w:tcW w:w="810" w:type="dxa"/>
          </w:tcPr>
          <w:p w14:paraId="7C050C91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830" w:type="dxa"/>
          </w:tcPr>
          <w:p w14:paraId="68C0135B" w14:textId="77777777" w:rsidR="007B1EF3" w:rsidRDefault="00000000" w:rsidP="00C76870">
            <w:sdt>
              <w:sdtPr>
                <w:id w:val="1023756014"/>
                <w:placeholder>
                  <w:docPart w:val="9BF45B977B914FBAB133E46B7644F70B"/>
                </w:placeholder>
                <w:temporary/>
                <w:showingPlcHdr/>
                <w15:appearance w15:val="hidden"/>
              </w:sdtPr>
              <w:sdtContent>
                <w:r w:rsidR="00C76870">
                  <w:t>E</w:t>
                </w:r>
                <w:r w:rsidR="00C76870" w:rsidRPr="002663DB">
                  <w:t>xcellent communication skills</w:t>
                </w:r>
                <w:r w:rsidR="00C76870">
                  <w:t xml:space="preserve"> </w:t>
                </w:r>
                <w:r w:rsidR="00C76870" w:rsidRPr="002663DB">
                  <w:t>enable me to collaborate with clients, stakeholders, and cross-functional teams to deliver high-quality results.</w:t>
                </w:r>
              </w:sdtContent>
            </w:sdt>
          </w:p>
        </w:tc>
      </w:tr>
      <w:tr w:rsidR="007B1EF3" w14:paraId="4B2616B4" w14:textId="77777777" w:rsidTr="00D96F72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7C2FAD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2DEA2BFD4ECC47F4883F3FD029D7890B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810" w:type="dxa"/>
          </w:tcPr>
          <w:p w14:paraId="403DBC77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830" w:type="dxa"/>
          </w:tcPr>
          <w:p w14:paraId="0C5DC682" w14:textId="5F3479F1" w:rsidR="00D53A09" w:rsidRPr="00D53A09" w:rsidRDefault="00D53A09" w:rsidP="00D53A09">
            <w:r w:rsidRPr="00D53A09">
              <w:rPr>
                <w:b/>
                <w:bCs/>
              </w:rPr>
              <w:t>Team Leader, Student Cultural Committee (SCC)</w:t>
            </w:r>
            <w:r w:rsidRPr="00D53A09">
              <w:br/>
            </w:r>
            <w:r>
              <w:t xml:space="preserve"> </w:t>
            </w:r>
            <w:r w:rsidRPr="00D53A09">
              <w:t>2023</w:t>
            </w:r>
          </w:p>
          <w:p w14:paraId="049524CC" w14:textId="77777777" w:rsidR="00D53A09" w:rsidRPr="00D53A09" w:rsidRDefault="00D53A09" w:rsidP="00D53A09">
            <w:pPr>
              <w:numPr>
                <w:ilvl w:val="0"/>
                <w:numId w:val="21"/>
              </w:numPr>
              <w:tabs>
                <w:tab w:val="num" w:pos="720"/>
              </w:tabs>
            </w:pPr>
            <w:r w:rsidRPr="00D53A09">
              <w:t>Led a team in organizing two major events: the International Cultural Festival and a Job Fair.</w:t>
            </w:r>
          </w:p>
          <w:p w14:paraId="68B16918" w14:textId="77777777" w:rsidR="00D53A09" w:rsidRPr="00D53A09" w:rsidRDefault="00D53A09" w:rsidP="00D53A09">
            <w:pPr>
              <w:numPr>
                <w:ilvl w:val="0"/>
                <w:numId w:val="21"/>
              </w:numPr>
              <w:tabs>
                <w:tab w:val="num" w:pos="720"/>
              </w:tabs>
            </w:pPr>
            <w:r w:rsidRPr="00D53A09">
              <w:t>Collaborated with team members to plan and execute event logistics, including venue coordination, participant recruitment, and marketing efforts.</w:t>
            </w:r>
          </w:p>
          <w:p w14:paraId="7919A664" w14:textId="77777777" w:rsidR="00D53A09" w:rsidRPr="00D53A09" w:rsidRDefault="00D53A09" w:rsidP="00D53A09">
            <w:pPr>
              <w:numPr>
                <w:ilvl w:val="0"/>
                <w:numId w:val="21"/>
              </w:numPr>
              <w:tabs>
                <w:tab w:val="num" w:pos="720"/>
              </w:tabs>
            </w:pPr>
            <w:r w:rsidRPr="00D53A09">
              <w:t>Managed project timelines, delegated tasks, and ensured the successful implementation of event objectives.</w:t>
            </w:r>
          </w:p>
          <w:p w14:paraId="68114103" w14:textId="77777777" w:rsidR="00D53A09" w:rsidRPr="00D53A09" w:rsidRDefault="00D53A09" w:rsidP="00D53A09">
            <w:pPr>
              <w:numPr>
                <w:ilvl w:val="0"/>
                <w:numId w:val="21"/>
              </w:numPr>
              <w:tabs>
                <w:tab w:val="num" w:pos="720"/>
              </w:tabs>
            </w:pPr>
            <w:r w:rsidRPr="00D53A09">
              <w:t>Demonstrated effective leadership and teamwork skills in achieving the goals of both events.</w:t>
            </w:r>
          </w:p>
          <w:p w14:paraId="1B73F90D" w14:textId="728CDE26" w:rsidR="007B1EF3" w:rsidRDefault="007B1EF3" w:rsidP="00C76870"/>
        </w:tc>
      </w:tr>
    </w:tbl>
    <w:p w14:paraId="654716F5" w14:textId="77777777" w:rsidR="00FE0204" w:rsidRDefault="00FE0204" w:rsidP="00883C67">
      <w:pPr>
        <w:pStyle w:val="NoSpacing"/>
      </w:pPr>
    </w:p>
    <w:sectPr w:rsidR="00FE0204" w:rsidSect="00EC7831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639CE" w14:textId="77777777" w:rsidR="00EC7831" w:rsidRDefault="00EC7831">
      <w:r>
        <w:separator/>
      </w:r>
    </w:p>
  </w:endnote>
  <w:endnote w:type="continuationSeparator" w:id="0">
    <w:p w14:paraId="602B9089" w14:textId="77777777" w:rsidR="00EC7831" w:rsidRDefault="00EC7831">
      <w:r>
        <w:continuationSeparator/>
      </w:r>
    </w:p>
  </w:endnote>
  <w:endnote w:type="continuationNotice" w:id="1">
    <w:p w14:paraId="074272EF" w14:textId="77777777" w:rsidR="00EC7831" w:rsidRDefault="00EC78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3301F" w14:textId="77777777" w:rsidR="00EC7831" w:rsidRDefault="00EC7831">
      <w:r>
        <w:separator/>
      </w:r>
    </w:p>
  </w:footnote>
  <w:footnote w:type="continuationSeparator" w:id="0">
    <w:p w14:paraId="32FB9791" w14:textId="77777777" w:rsidR="00EC7831" w:rsidRDefault="00EC7831">
      <w:r>
        <w:continuationSeparator/>
      </w:r>
    </w:p>
  </w:footnote>
  <w:footnote w:type="continuationNotice" w:id="1">
    <w:p w14:paraId="0898A206" w14:textId="77777777" w:rsidR="00EC7831" w:rsidRDefault="00EC78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300D3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45206"/>
    <w:multiLevelType w:val="multilevel"/>
    <w:tmpl w:val="CB20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F23FA9"/>
    <w:multiLevelType w:val="multilevel"/>
    <w:tmpl w:val="D05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946B2"/>
    <w:multiLevelType w:val="multilevel"/>
    <w:tmpl w:val="D6AC4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BE4D07"/>
    <w:multiLevelType w:val="multilevel"/>
    <w:tmpl w:val="87E8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4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5"/>
  </w:num>
  <w:num w:numId="13" w16cid:durableId="199901450">
    <w:abstractNumId w:val="16"/>
  </w:num>
  <w:num w:numId="14" w16cid:durableId="1533104044">
    <w:abstractNumId w:val="10"/>
  </w:num>
  <w:num w:numId="15" w16cid:durableId="373048102">
    <w:abstractNumId w:val="20"/>
  </w:num>
  <w:num w:numId="16" w16cid:durableId="1533954525">
    <w:abstractNumId w:val="17"/>
  </w:num>
  <w:num w:numId="17" w16cid:durableId="2062096122">
    <w:abstractNumId w:val="11"/>
  </w:num>
  <w:num w:numId="18" w16cid:durableId="1140801746">
    <w:abstractNumId w:val="19"/>
  </w:num>
  <w:num w:numId="19" w16cid:durableId="199172022">
    <w:abstractNumId w:val="13"/>
  </w:num>
  <w:num w:numId="20" w16cid:durableId="82265022">
    <w:abstractNumId w:val="12"/>
  </w:num>
  <w:num w:numId="21" w16cid:durableId="20512209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E7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B7BD7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315E7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D27D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2C15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D77CC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3A09"/>
    <w:rsid w:val="00D56FFC"/>
    <w:rsid w:val="00D66432"/>
    <w:rsid w:val="00D73717"/>
    <w:rsid w:val="00D819D7"/>
    <w:rsid w:val="00D835A4"/>
    <w:rsid w:val="00D8768B"/>
    <w:rsid w:val="00D91A92"/>
    <w:rsid w:val="00D96F7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C7831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51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od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A36F5DCD4142298E44121E22E9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576FA-E347-460D-9DD8-5FB3DED42385}"/>
      </w:docPartPr>
      <w:docPartBody>
        <w:p w:rsidR="00B671AF" w:rsidRDefault="00000000">
          <w:pPr>
            <w:pStyle w:val="77A36F5DCD4142298E44121E22E93A05"/>
          </w:pPr>
          <w:r>
            <w:t>web developer</w:t>
          </w:r>
        </w:p>
      </w:docPartBody>
    </w:docPart>
    <w:docPart>
      <w:docPartPr>
        <w:name w:val="D22481D996824ED08F95543899B71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4F64B-C1B0-479C-9AA7-0F12B3F6B9F7}"/>
      </w:docPartPr>
      <w:docPartBody>
        <w:p w:rsidR="00B671AF" w:rsidRDefault="00000000">
          <w:pPr>
            <w:pStyle w:val="D22481D996824ED08F95543899B7195E"/>
          </w:pPr>
          <w:r>
            <w:t>Objective</w:t>
          </w:r>
        </w:p>
      </w:docPartBody>
    </w:docPart>
    <w:docPart>
      <w:docPartPr>
        <w:name w:val="BE3C89388D2045DCB0816AEED69AA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C3E1F-C179-4411-9FAB-803A3F9303EB}"/>
      </w:docPartPr>
      <w:docPartBody>
        <w:p w:rsidR="00B671AF" w:rsidRDefault="00000000">
          <w:pPr>
            <w:pStyle w:val="BE3C89388D2045DCB0816AEED69AAB3E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69DA34104A2D4180A7F0C0FCEE7D3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3FF4D-2F4B-4553-8D1B-84B7C97B4A90}"/>
      </w:docPartPr>
      <w:docPartBody>
        <w:p w:rsidR="00B671AF" w:rsidRDefault="00000000">
          <w:pPr>
            <w:pStyle w:val="69DA34104A2D4180A7F0C0FCEE7D3228"/>
          </w:pPr>
          <w:r w:rsidRPr="001A1BCF">
            <w:t>Experience</w:t>
          </w:r>
        </w:p>
      </w:docPartBody>
    </w:docPart>
    <w:docPart>
      <w:docPartPr>
        <w:name w:val="3E8652BBA9264494A1C956045C87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92B4F-5419-4AA4-9A45-B62FEC7C1390}"/>
      </w:docPartPr>
      <w:docPartBody>
        <w:p w:rsidR="00B671AF" w:rsidRDefault="00000000">
          <w:pPr>
            <w:pStyle w:val="3E8652BBA9264494A1C956045C87755F"/>
          </w:pPr>
          <w:r>
            <w:t>Full-stack web developer</w:t>
          </w:r>
        </w:p>
      </w:docPartBody>
    </w:docPart>
    <w:docPart>
      <w:docPartPr>
        <w:name w:val="D60508B3659A4D0E889628BCA30AC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77BCA-31E3-42BC-B93F-6ED3EE210501}"/>
      </w:docPartPr>
      <w:docPartBody>
        <w:p w:rsidR="00B671AF" w:rsidRDefault="00000000">
          <w:pPr>
            <w:pStyle w:val="D60508B3659A4D0E889628BCA30ACC01"/>
          </w:pPr>
          <w:r w:rsidRPr="00E30EB3">
            <w:t>Built and maintained scalable and secure web applications</w:t>
          </w:r>
          <w:r>
            <w:t>.</w:t>
          </w:r>
        </w:p>
      </w:docPartBody>
    </w:docPart>
    <w:docPart>
      <w:docPartPr>
        <w:name w:val="7D7A595C1C6642118024F2FF77B7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8D5D5-A343-4F33-97FB-8E5B4F5746F0}"/>
      </w:docPartPr>
      <w:docPartBody>
        <w:p w:rsidR="00B671AF" w:rsidRDefault="00000000">
          <w:pPr>
            <w:pStyle w:val="7D7A595C1C6642118024F2FF77B7E776"/>
          </w:pPr>
          <w:r w:rsidRPr="00E30EB3">
            <w:t>Designed and implemented custom CMS solutions to meet clients' unique requirements, resulting in increased efficiency and user engagement</w:t>
          </w:r>
          <w:r>
            <w:t>.</w:t>
          </w:r>
        </w:p>
      </w:docPartBody>
    </w:docPart>
    <w:docPart>
      <w:docPartPr>
        <w:name w:val="D3CC3B2EDA5E4E129209DE0031D49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BC53-B9A7-40B2-9E57-9555661823D5}"/>
      </w:docPartPr>
      <w:docPartBody>
        <w:p w:rsidR="00B671AF" w:rsidRDefault="00000000">
          <w:pPr>
            <w:pStyle w:val="D3CC3B2EDA5E4E129209DE0031D49501"/>
          </w:pPr>
          <w:r w:rsidRPr="00024E30">
            <w:t>Education</w:t>
          </w:r>
        </w:p>
      </w:docPartBody>
    </w:docPart>
    <w:docPart>
      <w:docPartPr>
        <w:name w:val="074E3F42759B456DAC5331011764F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39E32-CF78-46F4-933C-B489047531E0}"/>
      </w:docPartPr>
      <w:docPartBody>
        <w:p w:rsidR="00B671AF" w:rsidRDefault="00000000">
          <w:pPr>
            <w:pStyle w:val="074E3F42759B456DAC5331011764F9C8"/>
          </w:pPr>
          <w:r>
            <w:t>BS in Computer Science</w:t>
          </w:r>
        </w:p>
      </w:docPartBody>
    </w:docPart>
    <w:docPart>
      <w:docPartPr>
        <w:name w:val="43A2411AA8994C2C8B267E9CC8DA3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6D43-B8CF-4B10-ABAD-DB9BD9199372}"/>
      </w:docPartPr>
      <w:docPartBody>
        <w:p w:rsidR="00B671AF" w:rsidRDefault="00000000">
          <w:pPr>
            <w:pStyle w:val="43A2411AA8994C2C8B267E9CC8DA3681"/>
          </w:pPr>
          <w:r w:rsidRPr="001A1BCF">
            <w:t>Communication</w:t>
          </w:r>
        </w:p>
      </w:docPartBody>
    </w:docPart>
    <w:docPart>
      <w:docPartPr>
        <w:name w:val="9BF45B977B914FBAB133E46B7644F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549F5-8BC0-4848-9646-1EE207885CEA}"/>
      </w:docPartPr>
      <w:docPartBody>
        <w:p w:rsidR="00B671AF" w:rsidRDefault="00000000">
          <w:pPr>
            <w:pStyle w:val="9BF45B977B914FBAB133E46B7644F70B"/>
          </w:pPr>
          <w:r>
            <w:t>E</w:t>
          </w:r>
          <w:r w:rsidRPr="002663DB">
            <w:t>xcellent communication skills</w:t>
          </w:r>
          <w:r>
            <w:t xml:space="preserve"> </w:t>
          </w:r>
          <w:r w:rsidRPr="002663DB">
            <w:t>enable me to collaborate with clients, stakeholders, and cross-functional teams to deliver high-quality results.</w:t>
          </w:r>
        </w:p>
      </w:docPartBody>
    </w:docPart>
    <w:docPart>
      <w:docPartPr>
        <w:name w:val="2DEA2BFD4ECC47F4883F3FD029D78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D4471-24DC-4F3B-ADA8-90DC480E37F5}"/>
      </w:docPartPr>
      <w:docPartBody>
        <w:p w:rsidR="00B671AF" w:rsidRDefault="00000000">
          <w:pPr>
            <w:pStyle w:val="2DEA2BFD4ECC47F4883F3FD029D7890B"/>
          </w:pPr>
          <w:r w:rsidRPr="001A1BCF">
            <w:t>Leadership</w:t>
          </w:r>
        </w:p>
      </w:docPartBody>
    </w:docPart>
    <w:docPart>
      <w:docPartPr>
        <w:name w:val="134DE01580A24B7CA6C7B84DE2EB3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2C7C5-326A-4D00-8C32-77006D2BEA3C}"/>
      </w:docPartPr>
      <w:docPartBody>
        <w:p w:rsidR="00B671AF" w:rsidRDefault="00AA4A99" w:rsidP="00AA4A99">
          <w:pPr>
            <w:pStyle w:val="134DE01580A24B7CA6C7B84DE2EB3AB2"/>
          </w:pPr>
          <w:r>
            <w:t>Full-stack web developer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99"/>
    <w:rsid w:val="005F1CCB"/>
    <w:rsid w:val="00AA4A99"/>
    <w:rsid w:val="00B671AF"/>
    <w:rsid w:val="00C73C31"/>
    <w:rsid w:val="00D4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A36F5DCD4142298E44121E22E93A05">
    <w:name w:val="77A36F5DCD4142298E44121E22E93A05"/>
  </w:style>
  <w:style w:type="paragraph" w:customStyle="1" w:styleId="D22481D996824ED08F95543899B7195E">
    <w:name w:val="D22481D996824ED08F95543899B7195E"/>
  </w:style>
  <w:style w:type="paragraph" w:customStyle="1" w:styleId="BE3C89388D2045DCB0816AEED69AAB3E">
    <w:name w:val="BE3C89388D2045DCB0816AEED69AAB3E"/>
  </w:style>
  <w:style w:type="paragraph" w:customStyle="1" w:styleId="69DA34104A2D4180A7F0C0FCEE7D3228">
    <w:name w:val="69DA34104A2D4180A7F0C0FCEE7D3228"/>
  </w:style>
  <w:style w:type="paragraph" w:customStyle="1" w:styleId="3E8652BBA9264494A1C956045C87755F">
    <w:name w:val="3E8652BBA9264494A1C956045C87755F"/>
  </w:style>
  <w:style w:type="paragraph" w:customStyle="1" w:styleId="D60508B3659A4D0E889628BCA30ACC01">
    <w:name w:val="D60508B3659A4D0E889628BCA30ACC01"/>
  </w:style>
  <w:style w:type="paragraph" w:customStyle="1" w:styleId="7D7A595C1C6642118024F2FF77B7E776">
    <w:name w:val="7D7A595C1C6642118024F2FF77B7E776"/>
  </w:style>
  <w:style w:type="paragraph" w:customStyle="1" w:styleId="D3CC3B2EDA5E4E129209DE0031D49501">
    <w:name w:val="D3CC3B2EDA5E4E129209DE0031D49501"/>
  </w:style>
  <w:style w:type="paragraph" w:customStyle="1" w:styleId="074E3F42759B456DAC5331011764F9C8">
    <w:name w:val="074E3F42759B456DAC5331011764F9C8"/>
  </w:style>
  <w:style w:type="paragraph" w:customStyle="1" w:styleId="43A2411AA8994C2C8B267E9CC8DA3681">
    <w:name w:val="43A2411AA8994C2C8B267E9CC8DA3681"/>
  </w:style>
  <w:style w:type="paragraph" w:customStyle="1" w:styleId="9BF45B977B914FBAB133E46B7644F70B">
    <w:name w:val="9BF45B977B914FBAB133E46B7644F70B"/>
  </w:style>
  <w:style w:type="paragraph" w:customStyle="1" w:styleId="2DEA2BFD4ECC47F4883F3FD029D7890B">
    <w:name w:val="2DEA2BFD4ECC47F4883F3FD029D7890B"/>
  </w:style>
  <w:style w:type="paragraph" w:customStyle="1" w:styleId="134DE01580A24B7CA6C7B84DE2EB3AB2">
    <w:name w:val="134DE01580A24B7CA6C7B84DE2EB3AB2"/>
    <w:rsid w:val="00AA4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2024-04-14T03:01:00Z</dcterms:created>
  <dcterms:modified xsi:type="dcterms:W3CDTF">2024-04-21T17:52:00Z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